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6E0402B1" w14:textId="5023CA46" w:rsidR="00370E34" w:rsidRDefault="00E509A5" w:rsidP="00E07423">
      <w:pPr>
        <w:pStyle w:val="NormalGrande"/>
      </w:pPr>
      <w:r>
        <w:t>Herni cauã primo silva</w:t>
      </w:r>
    </w:p>
    <w:p w14:paraId="663A6400" w14:textId="1B926DEB" w:rsidR="00D33EF6" w:rsidRDefault="00E509A5" w:rsidP="00E07423">
      <w:pPr>
        <w:pStyle w:val="NormalGrande"/>
      </w:pPr>
      <w:r>
        <w:t>guilherme almeida bispo</w:t>
      </w:r>
    </w:p>
    <w:p w14:paraId="3EF612F0" w14:textId="4B163E9C" w:rsidR="00D33EF6" w:rsidRDefault="00E509A5" w:rsidP="00E07423">
      <w:pPr>
        <w:pStyle w:val="NormalGrande"/>
      </w:pPr>
      <w:r>
        <w:t>guilherme fonseca</w:t>
      </w:r>
    </w:p>
    <w:p w14:paraId="2C199120" w14:textId="47DD9DCE" w:rsidR="00D33EF6" w:rsidRDefault="00E509A5" w:rsidP="00E07423">
      <w:pPr>
        <w:pStyle w:val="NormalGrande"/>
      </w:pPr>
      <w:r>
        <w:t>mateus araújo</w:t>
      </w:r>
    </w:p>
    <w:p w14:paraId="0CA944F0" w14:textId="77777777" w:rsidR="00E509A5" w:rsidRDefault="00E509A5" w:rsidP="00E07423">
      <w:pPr>
        <w:pStyle w:val="NormalGrande"/>
      </w:pPr>
      <w:r>
        <w:t>mateus ferreira andrade</w:t>
      </w:r>
    </w:p>
    <w:p w14:paraId="03A9939F" w14:textId="4CF3C616" w:rsidR="00D33EF6" w:rsidRPr="004C56C6" w:rsidRDefault="00E509A5" w:rsidP="00E07423">
      <w:pPr>
        <w:pStyle w:val="NormalGrande"/>
      </w:pPr>
      <w:r>
        <w:t>vitória da silva</w:t>
      </w:r>
      <w:r w:rsidR="00D33EF6">
        <w:t xml:space="preserve"> </w:t>
      </w: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654F72D4" w14:textId="037C1C64" w:rsidR="00370E34" w:rsidRDefault="00370E34" w:rsidP="00D33EF6">
      <w:pPr>
        <w:pStyle w:val="NormalGrande"/>
        <w:jc w:val="both"/>
      </w:pPr>
    </w:p>
    <w:p w14:paraId="4B59CD91" w14:textId="77777777" w:rsidR="00D33EF6" w:rsidRPr="004C56C6" w:rsidRDefault="00D33EF6" w:rsidP="00D33EF6">
      <w:pPr>
        <w:pStyle w:val="NormalGrande"/>
        <w:jc w:val="both"/>
      </w:pPr>
    </w:p>
    <w:p w14:paraId="02020A8A" w14:textId="0487171D" w:rsidR="00D36FB1" w:rsidRPr="00D36FB1" w:rsidRDefault="00E509A5" w:rsidP="00D36FB1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MONITORAMENTO DE TOTENS DE AUTOATENDIMENTO DE FAST-FOODS E KIT DE FERRAMENTAS DE SOLUÇÕES</w:t>
      </w: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3CEEF37" w:rsidR="00370E34" w:rsidRDefault="00370E34" w:rsidP="00E07423">
      <w:pPr>
        <w:pStyle w:val="NormalGrande"/>
      </w:pPr>
    </w:p>
    <w:p w14:paraId="242D7012" w14:textId="778C137D" w:rsidR="00A379BB" w:rsidRPr="004C56C6" w:rsidRDefault="00A379BB" w:rsidP="00D36FB1">
      <w:pPr>
        <w:pStyle w:val="NormalGrande"/>
        <w:jc w:val="both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249F80DE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161F9AE5" w14:textId="5754F24F" w:rsidR="00D33EF6" w:rsidRDefault="00D33EF6" w:rsidP="00E07423">
      <w:pPr>
        <w:pStyle w:val="NormalGrande"/>
      </w:pPr>
    </w:p>
    <w:p w14:paraId="70E09C09" w14:textId="77777777" w:rsidR="00D33EF6" w:rsidRDefault="00D33EF6" w:rsidP="00E07423">
      <w:pPr>
        <w:pStyle w:val="NormalGrande"/>
      </w:pPr>
    </w:p>
    <w:p w14:paraId="7998C929" w14:textId="705C6BC6" w:rsidR="00370E34" w:rsidRPr="004C56C6" w:rsidRDefault="00370E34" w:rsidP="00D33EF6">
      <w:pPr>
        <w:pStyle w:val="NormalGrande"/>
      </w:pPr>
      <w:r w:rsidRPr="004C56C6">
        <w:t>Sumário</w:t>
      </w:r>
    </w:p>
    <w:bookmarkStart w:id="0" w:name="_Toc124080441"/>
    <w:bookmarkStart w:id="1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86DFB9" w14:textId="40839581" w:rsidR="00B31908" w:rsidRDefault="005900C5" w:rsidP="00B31908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fldChar w:fldCharType="end"/>
      </w:r>
      <w:r w:rsidR="00B31908">
        <w:rPr>
          <w:rFonts w:ascii="Times New Roman" w:hAnsi="Times New Roman"/>
          <w:caps w:val="0"/>
          <w:noProof/>
          <w:snapToGrid w:val="0"/>
          <w:color w:val="000000"/>
          <w:w w:val="0"/>
        </w:rPr>
        <w:t>1.6</w:t>
      </w:r>
      <w:bookmarkStart w:id="2" w:name="_GoBack"/>
      <w:bookmarkEnd w:id="2"/>
      <w:r w:rsidR="00B31908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B31908" w:rsidRPr="00D7354F">
        <w:rPr>
          <w:b/>
          <w:noProof/>
        </w:rPr>
        <w:t>diagrama da solução</w:t>
      </w:r>
      <w:r w:rsidR="00B31908">
        <w:rPr>
          <w:noProof/>
        </w:rPr>
        <w:tab/>
      </w:r>
      <w:r w:rsidR="00B31908">
        <w:rPr>
          <w:noProof/>
        </w:rPr>
        <w:fldChar w:fldCharType="begin"/>
      </w:r>
      <w:r w:rsidR="00B31908">
        <w:rPr>
          <w:noProof/>
        </w:rPr>
        <w:instrText xml:space="preserve"> PAGEREF _Toc73427768 \h </w:instrText>
      </w:r>
      <w:r w:rsidR="00B31908">
        <w:rPr>
          <w:noProof/>
        </w:rPr>
      </w:r>
      <w:r w:rsidR="00B31908">
        <w:rPr>
          <w:noProof/>
        </w:rPr>
        <w:fldChar w:fldCharType="separate"/>
      </w:r>
      <w:r w:rsidR="00B31908">
        <w:rPr>
          <w:noProof/>
        </w:rPr>
        <w:t>5</w:t>
      </w:r>
      <w:r w:rsidR="00B31908">
        <w:rPr>
          <w:noProof/>
        </w:rPr>
        <w:fldChar w:fldCharType="end"/>
      </w:r>
    </w:p>
    <w:p w14:paraId="5F966359" w14:textId="7EA1C7A1" w:rsidR="00370E34" w:rsidRDefault="00370E34" w:rsidP="00861528">
      <w:pPr>
        <w:rPr>
          <w:noProof/>
        </w:rPr>
      </w:pP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3" w:name="_Toc121491440"/>
      <w:bookmarkStart w:id="4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1A219F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5" w:name="_Toc73427763"/>
      <w:bookmarkEnd w:id="3"/>
      <w:bookmarkEnd w:id="4"/>
      <w:r>
        <w:lastRenderedPageBreak/>
        <w:t>VISÃO DO PROJETO</w:t>
      </w:r>
      <w:bookmarkEnd w:id="5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6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6"/>
      <w:r w:rsidR="001F502E" w:rsidRPr="00192CAB">
        <w:rPr>
          <w:b/>
        </w:rPr>
        <w:t xml:space="preserve"> </w:t>
      </w:r>
    </w:p>
    <w:p w14:paraId="62CDF019" w14:textId="0AD2646A" w:rsidR="00D33EF6" w:rsidRDefault="00D33EF6" w:rsidP="00D33EF6">
      <w:pPr>
        <w:jc w:val="center"/>
        <w:rPr>
          <w:b/>
          <w:noProof/>
        </w:rPr>
      </w:pPr>
      <w:r w:rsidRPr="00D33EF6">
        <w:rPr>
          <w:b/>
          <w:noProof/>
        </w:rPr>
        <w:t>BandSoftware</w:t>
      </w:r>
    </w:p>
    <w:p w14:paraId="4462DE12" w14:textId="423F7753" w:rsidR="00D33EF6" w:rsidRDefault="00A1553B" w:rsidP="00D33EF6">
      <w:pPr>
        <w:jc w:val="center"/>
        <w:rPr>
          <w:b/>
          <w:noProof/>
        </w:rPr>
      </w:pPr>
      <w:r>
        <w:rPr>
          <w:b/>
          <w:noProof/>
          <w:lang w:eastAsia="pt-BR"/>
        </w:rPr>
        <w:drawing>
          <wp:inline distT="0" distB="0" distL="0" distR="0" wp14:anchorId="224D9E45" wp14:editId="11353BB0">
            <wp:extent cx="1033780" cy="914400"/>
            <wp:effectExtent l="0" t="0" r="0" b="0"/>
            <wp:docPr id="41" name="Imagem 3" descr="fbfa07d8-3dde-40f8-8c15-fe24639015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bfa07d8-3dde-40f8-8c15-fe24639015c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D82B" w14:textId="1467EBF6" w:rsidR="00D33EF6" w:rsidRDefault="00D33EF6" w:rsidP="00D36FB1">
      <w:pPr>
        <w:jc w:val="left"/>
        <w:rPr>
          <w:b/>
          <w:noProof/>
        </w:rPr>
      </w:pPr>
    </w:p>
    <w:p w14:paraId="71D3E7BF" w14:textId="0DC4A73E" w:rsidR="00D36FB1" w:rsidRPr="00D36FB1" w:rsidRDefault="00E509A5" w:rsidP="00D36FB1">
      <w:pPr>
        <w:jc w:val="left"/>
        <w:rPr>
          <w:noProof/>
        </w:rPr>
      </w:pPr>
      <w:r>
        <w:rPr>
          <w:noProof/>
        </w:rPr>
        <w:t>Ramo: Fast-foods</w:t>
      </w:r>
      <w:r w:rsidR="00D36FB1">
        <w:rPr>
          <w:noProof/>
        </w:rPr>
        <w:t xml:space="preserve">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7" w:name="_Toc73427765"/>
      <w:bookmarkStart w:id="8" w:name="_Toc124080447"/>
      <w:r>
        <w:rPr>
          <w:b/>
        </w:rPr>
        <w:t>CONTEXTO</w:t>
      </w:r>
      <w:bookmarkEnd w:id="7"/>
    </w:p>
    <w:p w14:paraId="46146C21" w14:textId="4EF0B076" w:rsidR="00A53FEA" w:rsidRDefault="009E7DA7" w:rsidP="00A53FEA">
      <w:r>
        <w:tab/>
      </w:r>
      <w:r w:rsidR="00A53FEA" w:rsidRPr="003F4E12">
        <w:t>Mercado e números</w:t>
      </w:r>
      <w:r w:rsidR="00A53FEA">
        <w:t xml:space="preserve">. Preocupações com sustentabilidade, </w:t>
      </w:r>
      <w:r w:rsidR="00243FB6">
        <w:t xml:space="preserve">desperdício, </w:t>
      </w:r>
      <w:r w:rsidR="00A53FEA">
        <w:t xml:space="preserve">controle de </w:t>
      </w:r>
      <w:r w:rsidR="003B0CEA">
        <w:t>custos etc.</w:t>
      </w:r>
    </w:p>
    <w:p w14:paraId="557F034D" w14:textId="505A5259" w:rsidR="009E7DA7" w:rsidRDefault="009E7DA7" w:rsidP="00A53FEA">
      <w:r>
        <w:tab/>
      </w:r>
      <w:r w:rsidR="00E509A5" w:rsidRPr="00E509A5">
        <w:t>A relação entre cliente e mercado não é mais a mesma e isso se dá graças às transformações e inovações tecnológicas atuais, modificando o comportamento de consumo. Valorizando a autonomia, os usuários vêm apostando no autoatendimento como uma das tendências mais facilitadoras na hora da compra. No Brasil, esse artifício está cada vez mais presente em praças de alimentação, res</w:t>
      </w:r>
      <w:r w:rsidR="00E509A5">
        <w:t xml:space="preserve">taurantes e redes de </w:t>
      </w:r>
      <w:proofErr w:type="spellStart"/>
      <w:r w:rsidR="00E509A5">
        <w:t>fast</w:t>
      </w:r>
      <w:proofErr w:type="spellEnd"/>
      <w:r w:rsidR="00E509A5">
        <w:t xml:space="preserve"> </w:t>
      </w:r>
      <w:proofErr w:type="spellStart"/>
      <w:r w:rsidR="00E509A5">
        <w:t>foods</w:t>
      </w:r>
      <w:proofErr w:type="spellEnd"/>
      <w:r>
        <w:t>.</w:t>
      </w:r>
    </w:p>
    <w:p w14:paraId="3415F66D" w14:textId="3DECFE8B" w:rsidR="00E509A5" w:rsidRPr="003F4E12" w:rsidRDefault="00E509A5" w:rsidP="00A53FEA">
      <w:r>
        <w:tab/>
      </w:r>
      <w:r w:rsidRPr="00E509A5">
        <w:t>As empresas que implantam totens percebem, de fato, que a experiência se torna mais eficaz, rápida e personalizada, refletindo no aproveitamento da mão de obra e na diminuição de erros. O McDonald’s, por exemplo, comprova o sucesso da solução investindo, até o fim de 2019, cerca de R$60 mi, abrangendo pelo menos 70% de suas lojas com a tecnologia.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9" w:name="_Toc73427766"/>
      <w:r w:rsidRPr="00084588">
        <w:rPr>
          <w:b/>
        </w:rPr>
        <w:t>Problema / justificativa do projeto</w:t>
      </w:r>
      <w:bookmarkEnd w:id="9"/>
    </w:p>
    <w:p w14:paraId="45C2B247" w14:textId="09769570" w:rsidR="00E509A5" w:rsidRDefault="00E509A5" w:rsidP="00E509A5">
      <w:r>
        <w:t>Os principais problemas encontrad</w:t>
      </w:r>
      <w:r w:rsidR="000C0B18">
        <w:t>os nos totens de atendimento podem ser divididos em duas partes:</w:t>
      </w:r>
    </w:p>
    <w:p w14:paraId="254FA7CE" w14:textId="565376C9" w:rsidR="000C0B18" w:rsidRDefault="000C0B18" w:rsidP="000C0B18">
      <w:pPr>
        <w:pStyle w:val="PargrafodaLista"/>
        <w:numPr>
          <w:ilvl w:val="0"/>
          <w:numId w:val="46"/>
        </w:numPr>
      </w:pPr>
      <w:r>
        <w:t>Problemas da falta de totens de autoatendimento:</w:t>
      </w:r>
    </w:p>
    <w:p w14:paraId="5B00D2E3" w14:textId="37E38E35" w:rsidR="000C0B18" w:rsidRDefault="000C0B18" w:rsidP="000C0B18">
      <w:pPr>
        <w:pStyle w:val="PargrafodaLista"/>
      </w:pPr>
      <w:r>
        <w:lastRenderedPageBreak/>
        <w:t xml:space="preserve">Os principais problemas da falta de totens de autoatendimento nos estabelecimentos de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food</w:t>
      </w:r>
      <w:proofErr w:type="spellEnd"/>
      <w:r>
        <w:t>, são principalmente à demora na produção, filas grandes nos caixas, resultando em insatisfação dos clientes, menor número de pedidos por hora, muitas vezes até fazendo com que o cliente deixe de comprar.</w:t>
      </w:r>
    </w:p>
    <w:p w14:paraId="2FD35C26" w14:textId="4D190F5D" w:rsidR="000C0B18" w:rsidRDefault="000C0B18" w:rsidP="000C0B18"/>
    <w:p w14:paraId="556F50B4" w14:textId="012B479B" w:rsidR="000C0B18" w:rsidRDefault="000C0B18" w:rsidP="000C0B18">
      <w:pPr>
        <w:pStyle w:val="PargrafodaLista"/>
        <w:numPr>
          <w:ilvl w:val="0"/>
          <w:numId w:val="46"/>
        </w:numPr>
      </w:pPr>
      <w:r>
        <w:t>Problemas com os totens de autoatendimento:</w:t>
      </w:r>
    </w:p>
    <w:p w14:paraId="7466C3CC" w14:textId="5EB2E9E2" w:rsidR="000C0B18" w:rsidRDefault="000C0B18" w:rsidP="000C0B18">
      <w:pPr>
        <w:pStyle w:val="PargrafodaLista"/>
      </w:pPr>
      <w:r>
        <w:t xml:space="preserve">Os principais problemas nos totens de autoatendimento, são que muitas vezes travam muito, resultando nos problemas apontados logo acima, a maioria desses problemas, causados pelo tempo excessivo da máquina ligada e também a falta de manutenção das mesmas. </w:t>
      </w:r>
    </w:p>
    <w:p w14:paraId="74FCC51A" w14:textId="60AFA2AC" w:rsidR="003F4E12" w:rsidRPr="00192CAB" w:rsidRDefault="00CE6EFB" w:rsidP="003F4E12">
      <w:pPr>
        <w:pStyle w:val="Ttulo2"/>
        <w:rPr>
          <w:b/>
        </w:rPr>
      </w:pPr>
      <w:bookmarkStart w:id="10" w:name="_Toc73427767"/>
      <w:r w:rsidRPr="00192CAB">
        <w:rPr>
          <w:b/>
        </w:rPr>
        <w:t>objetivo da solução</w:t>
      </w:r>
      <w:bookmarkEnd w:id="10"/>
    </w:p>
    <w:p w14:paraId="662E6477" w14:textId="6D5884FE" w:rsidR="003F4E12" w:rsidRDefault="000C0B18" w:rsidP="003F4E12">
      <w:r>
        <w:t xml:space="preserve">Sabendo disso, nossa solução, o </w:t>
      </w:r>
      <w:proofErr w:type="spellStart"/>
      <w:r>
        <w:t>TotemSolutions</w:t>
      </w:r>
      <w:proofErr w:type="spellEnd"/>
      <w:r>
        <w:t>, possibilita o técnico de TI, que é o responsável por essas máquinas, tenha como monitorar esses totens remotamente, além de uma inovação que oferece um kit de ferramentas para solucionar problemas, onde o técnico pode reiniciar uma máquina remotamente, finalizar uma tarefa e limpar o cache</w:t>
      </w:r>
      <w:r w:rsidR="009E7DA7">
        <w:t>.</w:t>
      </w:r>
    </w:p>
    <w:p w14:paraId="1CD1137B" w14:textId="2D90F97B" w:rsidR="003F4E12" w:rsidRPr="00192CAB" w:rsidRDefault="007A227C" w:rsidP="003F4E12">
      <w:pPr>
        <w:pStyle w:val="Ttulo2"/>
        <w:rPr>
          <w:b/>
        </w:rPr>
      </w:pPr>
      <w:r>
        <w:rPr>
          <w:b/>
        </w:rPr>
        <w:t>BPMN</w:t>
      </w:r>
    </w:p>
    <w:p w14:paraId="2D0B5FD2" w14:textId="66FA25C2" w:rsidR="003F4E12" w:rsidRDefault="003F4E12" w:rsidP="003F4E12"/>
    <w:p w14:paraId="25878362" w14:textId="1EBCF8CE" w:rsidR="007A227C" w:rsidRDefault="007A227C" w:rsidP="003F4E12">
      <w:pPr>
        <w:sectPr w:rsidR="007A227C" w:rsidSect="002A73B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 w:rsidRPr="007A227C">
        <w:rPr>
          <w:noProof/>
          <w:lang w:eastAsia="pt-BR"/>
        </w:rPr>
        <w:lastRenderedPageBreak/>
        <w:drawing>
          <wp:inline distT="0" distB="0" distL="0" distR="0" wp14:anchorId="64C5FB11" wp14:editId="22A2F500">
            <wp:extent cx="5760720" cy="6849299"/>
            <wp:effectExtent l="0" t="0" r="0" b="0"/>
            <wp:docPr id="34" name="Imagem 34" descr="C:\Users\Administrador\Desktop\gp 4\Grupo_04-2ADSA\Análise de Sistemas\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dor\Desktop\gp 4\Grupo_04-2ADSA\Análise de Sistemas\BPM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4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14:paraId="371799F5" w14:textId="7DA47E3C" w:rsidR="00EB4A20" w:rsidRPr="00192CAB" w:rsidRDefault="007A227C" w:rsidP="002D45C8">
      <w:pPr>
        <w:pStyle w:val="Ttulo2"/>
        <w:rPr>
          <w:b/>
        </w:rPr>
      </w:pPr>
      <w:r>
        <w:rPr>
          <w:b/>
        </w:rPr>
        <w:lastRenderedPageBreak/>
        <w:t>Modelo der</w:t>
      </w:r>
    </w:p>
    <w:p w14:paraId="1F7A14B0" w14:textId="26993C28" w:rsidR="00370E34" w:rsidRDefault="00EB4A20" w:rsidP="00EB4A20">
      <w:r w:rsidRPr="004B1208">
        <w:tab/>
      </w:r>
      <w:r w:rsidR="007A227C" w:rsidRPr="007A227C">
        <w:rPr>
          <w:noProof/>
          <w:lang w:eastAsia="pt-BR"/>
        </w:rPr>
        <w:drawing>
          <wp:inline distT="0" distB="0" distL="0" distR="0" wp14:anchorId="5FA581E7" wp14:editId="6B755DAC">
            <wp:extent cx="4957348" cy="3850019"/>
            <wp:effectExtent l="0" t="0" r="0" b="0"/>
            <wp:docPr id="3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C14D7593-5AB4-4269-B90E-67C119D2B6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C14D7593-5AB4-4269-B90E-67C119D2B6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7348" cy="385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22BF" w14:textId="20F5B65D" w:rsidR="00CD3AF8" w:rsidRDefault="00CD3AF8" w:rsidP="00EB4A20"/>
    <w:p w14:paraId="29785EC2" w14:textId="17CD2724" w:rsidR="00EB4A20" w:rsidRPr="00192CAB" w:rsidRDefault="007A227C" w:rsidP="00EB4A20">
      <w:pPr>
        <w:pStyle w:val="Ttulo2"/>
        <w:rPr>
          <w:b/>
        </w:rPr>
      </w:pPr>
      <w:r>
        <w:rPr>
          <w:b/>
        </w:rPr>
        <w:lastRenderedPageBreak/>
        <w:t>PROTO PERSONa</w:t>
      </w:r>
    </w:p>
    <w:p w14:paraId="2694CCEC" w14:textId="037619EA" w:rsidR="00370E34" w:rsidRDefault="00EB4A20" w:rsidP="007B4A44">
      <w:pPr>
        <w:sectPr w:rsidR="00370E34" w:rsidSect="008B07EE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 w:rsidRPr="004B1208">
        <w:tab/>
      </w:r>
      <w:r w:rsidR="007A227C">
        <w:rPr>
          <w:noProof/>
          <w:lang w:eastAsia="pt-BR"/>
        </w:rPr>
        <w:drawing>
          <wp:inline distT="0" distB="0" distL="0" distR="0" wp14:anchorId="0413A8E1" wp14:editId="4440764F">
            <wp:extent cx="5760720" cy="3244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27"/>
      <w:footerReference w:type="default" r:id="rId28"/>
      <w:headerReference w:type="first" r:id="rId29"/>
      <w:footerReference w:type="first" r:id="rId30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D0DED" w14:textId="77777777" w:rsidR="001A219F" w:rsidRDefault="001A219F">
      <w:r>
        <w:separator/>
      </w:r>
    </w:p>
    <w:p w14:paraId="054BF200" w14:textId="77777777" w:rsidR="001A219F" w:rsidRDefault="001A219F"/>
    <w:p w14:paraId="4D8FA69E" w14:textId="77777777" w:rsidR="001A219F" w:rsidRDefault="001A219F"/>
    <w:p w14:paraId="1AF7D338" w14:textId="77777777" w:rsidR="001A219F" w:rsidRDefault="001A219F"/>
  </w:endnote>
  <w:endnote w:type="continuationSeparator" w:id="0">
    <w:p w14:paraId="22EED7B9" w14:textId="77777777" w:rsidR="001A219F" w:rsidRDefault="001A219F">
      <w:r>
        <w:continuationSeparator/>
      </w:r>
    </w:p>
    <w:p w14:paraId="3FD69851" w14:textId="77777777" w:rsidR="001A219F" w:rsidRDefault="001A219F"/>
    <w:p w14:paraId="269E398A" w14:textId="77777777" w:rsidR="001A219F" w:rsidRDefault="001A219F"/>
    <w:p w14:paraId="1F121C01" w14:textId="77777777" w:rsidR="001A219F" w:rsidRDefault="001A21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9474" w14:textId="77777777" w:rsidR="00555AE7" w:rsidRDefault="00555AE7" w:rsidP="00317E2D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1EE1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7DC96" w14:textId="77777777" w:rsidR="001A219F" w:rsidRDefault="001A219F">
      <w:r>
        <w:separator/>
      </w:r>
    </w:p>
    <w:p w14:paraId="31D622E3" w14:textId="77777777" w:rsidR="001A219F" w:rsidRDefault="001A219F"/>
    <w:p w14:paraId="7F05215F" w14:textId="77777777" w:rsidR="001A219F" w:rsidRDefault="001A219F"/>
    <w:p w14:paraId="02DE4196" w14:textId="77777777" w:rsidR="001A219F" w:rsidRDefault="001A219F"/>
  </w:footnote>
  <w:footnote w:type="continuationSeparator" w:id="0">
    <w:p w14:paraId="04566715" w14:textId="77777777" w:rsidR="001A219F" w:rsidRDefault="001A219F">
      <w:r>
        <w:continuationSeparator/>
      </w:r>
    </w:p>
    <w:p w14:paraId="01BD5079" w14:textId="77777777" w:rsidR="001A219F" w:rsidRDefault="001A219F"/>
    <w:p w14:paraId="56C4DC24" w14:textId="77777777" w:rsidR="001A219F" w:rsidRDefault="001A219F"/>
    <w:p w14:paraId="593E3509" w14:textId="77777777" w:rsidR="001A219F" w:rsidRDefault="001A21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893C" w14:textId="7EA6CFAD" w:rsidR="00555AE7" w:rsidRDefault="00A1553B" w:rsidP="008828E4">
    <w:pPr>
      <w:ind w:right="360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8B2C1E4" wp14:editId="3C64B5FF">
              <wp:simplePos x="0" y="0"/>
              <wp:positionH relativeFrom="column">
                <wp:posOffset>-812800</wp:posOffset>
              </wp:positionH>
              <wp:positionV relativeFrom="paragraph">
                <wp:posOffset>-165100</wp:posOffset>
              </wp:positionV>
              <wp:extent cx="2183130" cy="547370"/>
              <wp:effectExtent l="6350" t="6350" r="12700" b="17780"/>
              <wp:wrapThrough wrapText="bothSides">
                <wp:wrapPolygon edited="0">
                  <wp:start x="-145" y="-451"/>
                  <wp:lineTo x="-145" y="22527"/>
                  <wp:lineTo x="21745" y="22527"/>
                  <wp:lineTo x="21745" y="-451"/>
                  <wp:lineTo x="-145" y="-451"/>
                </wp:wrapPolygon>
              </wp:wrapThrough>
              <wp:docPr id="39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83130" cy="54737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</wps:spPr>
                    <wps:txbx>
                      <w:txbxContent>
                        <w:p w14:paraId="573A754C" w14:textId="378FD59A" w:rsidR="0060123F" w:rsidRPr="00956C75" w:rsidRDefault="00A1553B" w:rsidP="0060123F">
                          <w:pPr>
                            <w:spacing w:line="240" w:lineRule="auto"/>
                            <w:jc w:val="center"/>
                          </w:pPr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7A52DA7D" wp14:editId="3E860C3A">
                                <wp:extent cx="1987550" cy="413385"/>
                                <wp:effectExtent l="0" t="0" r="0" b="0"/>
                                <wp:docPr id="40" name="Imagem 21" descr="Untitled (2)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 descr="Untitled (2)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7550" cy="4133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2C1E4" id="Retângulo 2" o:spid="_x0000_s1026" style="position:absolute;left:0;text-align:left;margin-left:-64pt;margin-top:-13pt;width:171.9pt;height:43.1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" fillcolor="white [3212]" strokecolor="white [3212]">
              <v:shadow on="t" color="black" opacity="24903f" origin=",.5" offset="0,.55556mm"/>
              <v:textbox>
                <w:txbxContent>
                  <w:p w14:paraId="573A754C" w14:textId="378FD59A" w:rsidR="0060123F" w:rsidRPr="00956C75" w:rsidRDefault="00A1553B" w:rsidP="0060123F">
                    <w:pPr>
                      <w:spacing w:line="240" w:lineRule="auto"/>
                      <w:jc w:val="center"/>
                    </w:pPr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7A52DA7D" wp14:editId="3E860C3A">
                          <wp:extent cx="1987550" cy="413385"/>
                          <wp:effectExtent l="0" t="0" r="0" b="0"/>
                          <wp:docPr id="40" name="Imagem 21" descr="Untitled (2)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 descr="Untitled (2)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7550" cy="4133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/>
            </v:rect>
          </w:pict>
        </mc:Fallback>
      </mc:AlternateContent>
    </w:r>
    <w:r w:rsidR="0060123F">
      <w:rPr>
        <w:noProof/>
        <w:lang w:eastAsia="pt-BR"/>
      </w:rPr>
      <w:drawing>
        <wp:anchor distT="0" distB="0" distL="114300" distR="114300" simplePos="0" relativeHeight="251657216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30" name="Imagem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4E885C94" w:rsidR="00555AE7" w:rsidRPr="00E37DB5" w:rsidRDefault="00A1553B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0D4412E" wp14:editId="1F7B0C0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3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213518"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i9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D7094" w14:textId="4C1361A1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31908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259A250F" w:rsidR="00555AE7" w:rsidRPr="00E37DB5" w:rsidRDefault="00A1553B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40C6CC58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3BFB7A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mUzd&#10;BhQCAAApBAAADgAAAAAAAAAAAAAAAAAuAgAAZHJzL2Uyb0RvYy54bWxQSwECLQAUAAYACAAAACEA&#10;zsC349sAAAAGAQAADwAAAAAAAAAAAAAAAABuBAAAZHJzL2Rvd25yZXYueG1sUEsFBgAAAAAEAAQA&#10;8wAAAHYFAAAAAA=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6359" w14:textId="7E51222F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31908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804AD" w14:textId="0E75D24D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C0B18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45A85F40" w14:textId="3972E3D5" w:rsidR="00555AE7" w:rsidRPr="00E37DB5" w:rsidRDefault="00A1553B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42545CA4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36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DDBAA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E0EF6" w14:textId="77777777" w:rsidR="00555AE7" w:rsidRDefault="00555A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3D7A2B2C"/>
    <w:multiLevelType w:val="hybridMultilevel"/>
    <w:tmpl w:val="7884F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7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A261AB3"/>
    <w:multiLevelType w:val="multilevel"/>
    <w:tmpl w:val="0416001F"/>
    <w:numStyleLink w:val="111111"/>
  </w:abstractNum>
  <w:abstractNum w:abstractNumId="29" w15:restartNumberingAfterBreak="0">
    <w:nsid w:val="5C1C5EC1"/>
    <w:multiLevelType w:val="multilevel"/>
    <w:tmpl w:val="0416001F"/>
    <w:numStyleLink w:val="111111"/>
  </w:abstractNum>
  <w:abstractNum w:abstractNumId="30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2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6"/>
  </w:num>
  <w:num w:numId="24">
    <w:abstractNumId w:val="31"/>
  </w:num>
  <w:num w:numId="25">
    <w:abstractNumId w:val="14"/>
  </w:num>
  <w:num w:numId="26">
    <w:abstractNumId w:val="23"/>
  </w:num>
  <w:num w:numId="27">
    <w:abstractNumId w:val="27"/>
  </w:num>
  <w:num w:numId="28">
    <w:abstractNumId w:val="30"/>
  </w:num>
  <w:num w:numId="29">
    <w:abstractNumId w:val="16"/>
  </w:num>
  <w:num w:numId="30">
    <w:abstractNumId w:val="32"/>
  </w:num>
  <w:num w:numId="31">
    <w:abstractNumId w:val="17"/>
  </w:num>
  <w:num w:numId="32">
    <w:abstractNumId w:val="24"/>
  </w:num>
  <w:num w:numId="33">
    <w:abstractNumId w:val="33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9"/>
  </w:num>
  <w:num w:numId="40">
    <w:abstractNumId w:val="28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 w:numId="46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B18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19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0617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1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1D8D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B07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0CEA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5A47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6997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5FFB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3C4A"/>
    <w:rsid w:val="00595E04"/>
    <w:rsid w:val="0059680F"/>
    <w:rsid w:val="0059762C"/>
    <w:rsid w:val="005A205D"/>
    <w:rsid w:val="005A5B7B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5CAA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B4359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04F4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227C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1EFF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180E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459"/>
    <w:rsid w:val="00821789"/>
    <w:rsid w:val="00822341"/>
    <w:rsid w:val="008248DA"/>
    <w:rsid w:val="00825785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0E9C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E31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127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E7DA7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553B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2930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E8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908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C7B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1151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85C8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54F6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3AF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4B87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3EF6"/>
    <w:rsid w:val="00D3430A"/>
    <w:rsid w:val="00D36FB1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2AD3"/>
    <w:rsid w:val="00DD3A81"/>
    <w:rsid w:val="00DD52CB"/>
    <w:rsid w:val="00DE395D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5216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26678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9A5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5AF4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styleId="PargrafodaLista">
    <w:name w:val="List Paragraph"/>
    <w:basedOn w:val="Normal"/>
    <w:uiPriority w:val="34"/>
    <w:qFormat/>
    <w:rsid w:val="000C0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29" Type="http://schemas.openxmlformats.org/officeDocument/2006/relationships/header" Target="header9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header" Target="header8.xml"/><Relationship Id="rId30" Type="http://schemas.openxmlformats.org/officeDocument/2006/relationships/footer" Target="footer9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7DD6B-6842-4EC5-8354-51F31FF04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0</TotalTime>
  <Pages>1</Pages>
  <Words>468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Administrador</cp:lastModifiedBy>
  <cp:revision>4</cp:revision>
  <cp:lastPrinted>2009-11-04T00:12:00Z</cp:lastPrinted>
  <dcterms:created xsi:type="dcterms:W3CDTF">2021-11-07T23:27:00Z</dcterms:created>
  <dcterms:modified xsi:type="dcterms:W3CDTF">2021-11-07T23:28:00Z</dcterms:modified>
</cp:coreProperties>
</file>